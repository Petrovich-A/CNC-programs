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004" w:rsidRPr="003C2024" w:rsidRDefault="00623004" w:rsidP="00740C7B">
      <w:pPr>
        <w:jc w:val="center"/>
        <w:rPr>
          <w:rFonts w:ascii="Times New Roman" w:hAnsi="Times New Roman"/>
          <w:b/>
          <w:sz w:val="32"/>
          <w:szCs w:val="28"/>
        </w:rPr>
      </w:pPr>
      <w:r w:rsidRPr="003C2024">
        <w:rPr>
          <w:rFonts w:ascii="Times New Roman" w:hAnsi="Times New Roman"/>
          <w:b/>
          <w:sz w:val="32"/>
          <w:szCs w:val="28"/>
        </w:rPr>
        <w:t>Замечания</w:t>
      </w:r>
      <w:r>
        <w:rPr>
          <w:rFonts w:ascii="Times New Roman" w:hAnsi="Times New Roman"/>
          <w:b/>
          <w:sz w:val="32"/>
          <w:szCs w:val="28"/>
        </w:rPr>
        <w:t xml:space="preserve"> по станку</w:t>
      </w:r>
      <w:r w:rsidRPr="003C2024">
        <w:rPr>
          <w:rFonts w:ascii="Times New Roman" w:hAnsi="Times New Roman"/>
          <w:b/>
          <w:sz w:val="32"/>
          <w:szCs w:val="28"/>
        </w:rPr>
        <w:t xml:space="preserve"> </w:t>
      </w:r>
      <w:r w:rsidRPr="003C2024">
        <w:rPr>
          <w:rFonts w:ascii="Times New Roman" w:hAnsi="Times New Roman"/>
          <w:b/>
          <w:sz w:val="32"/>
          <w:szCs w:val="28"/>
          <w:lang w:val="en-US"/>
        </w:rPr>
        <w:t>BTN</w:t>
      </w:r>
      <w:r w:rsidRPr="003C2024">
        <w:rPr>
          <w:rFonts w:ascii="Times New Roman" w:hAnsi="Times New Roman"/>
          <w:b/>
          <w:sz w:val="32"/>
          <w:szCs w:val="28"/>
        </w:rPr>
        <w:t>-13</w:t>
      </w:r>
      <w:r w:rsidRPr="003C2024">
        <w:rPr>
          <w:rFonts w:ascii="Times New Roman" w:hAnsi="Times New Roman"/>
          <w:b/>
          <w:sz w:val="32"/>
          <w:szCs w:val="28"/>
          <w:lang w:val="en-US"/>
        </w:rPr>
        <w:t>B</w:t>
      </w:r>
    </w:p>
    <w:p w:rsidR="00623004" w:rsidRDefault="00623004" w:rsidP="003C2024">
      <w:pPr>
        <w:numPr>
          <w:ilvl w:val="0"/>
          <w:numId w:val="2"/>
        </w:numPr>
        <w:tabs>
          <w:tab w:val="left" w:pos="1276"/>
        </w:tabs>
        <w:spacing w:after="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Станок не выставлен в нулевое положение «ноль станка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4B5B77">
        <w:rPr>
          <w:rFonts w:ascii="Times New Roman" w:hAnsi="Times New Roman"/>
          <w:sz w:val="28"/>
          <w:szCs w:val="28"/>
        </w:rPr>
        <w:t>53</w:t>
      </w:r>
      <w:r>
        <w:rPr>
          <w:rFonts w:ascii="Times New Roman" w:hAnsi="Times New Roman"/>
          <w:sz w:val="28"/>
          <w:szCs w:val="28"/>
        </w:rPr>
        <w:t xml:space="preserve">» - ось вращения по Х и 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 xml:space="preserve">, плоскость стола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не обкатаны.  Все расчеты программы идут не от оси вращения (как положено), а от касания.</w:t>
      </w:r>
    </w:p>
    <w:p w:rsidR="00623004" w:rsidRDefault="00623004" w:rsidP="003C2024">
      <w:pPr>
        <w:numPr>
          <w:ilvl w:val="0"/>
          <w:numId w:val="2"/>
        </w:numPr>
        <w:tabs>
          <w:tab w:val="left" w:pos="-2694"/>
          <w:tab w:val="left" w:pos="1276"/>
        </w:tabs>
        <w:spacing w:after="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обкатали стол – не измеряли  расстояние от центра вращения до торцов стола (привязка к платикам).</w:t>
      </w:r>
    </w:p>
    <w:p w:rsidR="00623004" w:rsidRDefault="00623004" w:rsidP="003C2024">
      <w:pPr>
        <w:numPr>
          <w:ilvl w:val="0"/>
          <w:numId w:val="2"/>
        </w:numPr>
        <w:tabs>
          <w:tab w:val="left" w:pos="1276"/>
        </w:tabs>
        <w:spacing w:after="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Нет допуска к параметрам, позволяющим сместить ноль станка </w:t>
      </w:r>
      <w:r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>53.</w:t>
      </w:r>
    </w:p>
    <w:p w:rsidR="00623004" w:rsidRPr="002B6356" w:rsidRDefault="00623004" w:rsidP="00220389">
      <w:pPr>
        <w:numPr>
          <w:ilvl w:val="0"/>
          <w:numId w:val="2"/>
        </w:numPr>
        <w:tabs>
          <w:tab w:val="left" w:pos="1276"/>
        </w:tabs>
        <w:spacing w:after="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Рука смены инструмента не работает в ручном режиме при запущенной программе обработки. Нет возможности управления рукой при застревании инструмента в процессе смены в процессе обработки детали по программе. ( на старом станке была возможность).</w:t>
      </w:r>
    </w:p>
    <w:p w:rsidR="00623004" w:rsidRPr="002B6356" w:rsidRDefault="00623004" w:rsidP="003C2024">
      <w:pPr>
        <w:numPr>
          <w:ilvl w:val="0"/>
          <w:numId w:val="2"/>
        </w:numPr>
        <w:tabs>
          <w:tab w:val="left" w:pos="1276"/>
        </w:tabs>
        <w:spacing w:after="6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6356">
        <w:rPr>
          <w:rFonts w:ascii="Times New Roman" w:hAnsi="Times New Roman"/>
          <w:sz w:val="28"/>
          <w:szCs w:val="28"/>
        </w:rPr>
        <w:t>Не срабатывает смена инструмента в преднаборе (не отрабатывает М36)</w:t>
      </w:r>
    </w:p>
    <w:p w:rsidR="00623004" w:rsidRPr="002B6356" w:rsidRDefault="00623004" w:rsidP="003C2024">
      <w:pPr>
        <w:numPr>
          <w:ilvl w:val="0"/>
          <w:numId w:val="2"/>
        </w:numPr>
        <w:tabs>
          <w:tab w:val="left" w:pos="1276"/>
        </w:tabs>
        <w:spacing w:after="6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6356">
        <w:rPr>
          <w:rFonts w:ascii="Times New Roman" w:hAnsi="Times New Roman"/>
          <w:sz w:val="28"/>
          <w:szCs w:val="28"/>
        </w:rPr>
        <w:t>Не работает перемещение в ручном режиме в цикле программы (нужно делать сброс)</w:t>
      </w:r>
    </w:p>
    <w:p w:rsidR="00623004" w:rsidRPr="002B6356" w:rsidRDefault="00623004" w:rsidP="003C2024">
      <w:pPr>
        <w:numPr>
          <w:ilvl w:val="0"/>
          <w:numId w:val="2"/>
        </w:numPr>
        <w:tabs>
          <w:tab w:val="left" w:pos="1276"/>
        </w:tabs>
        <w:spacing w:after="6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6356">
        <w:rPr>
          <w:rFonts w:ascii="Times New Roman" w:hAnsi="Times New Roman"/>
          <w:sz w:val="28"/>
          <w:szCs w:val="28"/>
        </w:rPr>
        <w:t>Не перемещается по G1 без оборотов шпинделя</w:t>
      </w:r>
    </w:p>
    <w:p w:rsidR="00623004" w:rsidRPr="002B6356" w:rsidRDefault="00623004" w:rsidP="003C2024">
      <w:pPr>
        <w:numPr>
          <w:ilvl w:val="0"/>
          <w:numId w:val="2"/>
        </w:numPr>
        <w:tabs>
          <w:tab w:val="left" w:pos="1276"/>
        </w:tabs>
        <w:spacing w:after="6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6356">
        <w:rPr>
          <w:rFonts w:ascii="Times New Roman" w:hAnsi="Times New Roman"/>
          <w:sz w:val="28"/>
          <w:szCs w:val="28"/>
        </w:rPr>
        <w:t>Плохо срабатывает ориентация шпинделя при смене инструмента</w:t>
      </w:r>
    </w:p>
    <w:p w:rsidR="00623004" w:rsidRPr="002B6356" w:rsidRDefault="00623004" w:rsidP="003C2024">
      <w:pPr>
        <w:numPr>
          <w:ilvl w:val="0"/>
          <w:numId w:val="2"/>
        </w:numPr>
        <w:tabs>
          <w:tab w:val="left" w:pos="1276"/>
        </w:tabs>
        <w:spacing w:after="6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6356">
        <w:rPr>
          <w:rFonts w:ascii="Times New Roman" w:hAnsi="Times New Roman"/>
          <w:sz w:val="28"/>
          <w:szCs w:val="28"/>
        </w:rPr>
        <w:t>Стружка не захватывается конвейером</w:t>
      </w:r>
    </w:p>
    <w:p w:rsidR="00623004" w:rsidRPr="002B6356" w:rsidRDefault="00623004" w:rsidP="003C2024">
      <w:pPr>
        <w:numPr>
          <w:ilvl w:val="0"/>
          <w:numId w:val="2"/>
        </w:numPr>
        <w:tabs>
          <w:tab w:val="left" w:pos="1276"/>
        </w:tabs>
        <w:spacing w:after="6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6356">
        <w:rPr>
          <w:rFonts w:ascii="Times New Roman" w:hAnsi="Times New Roman"/>
          <w:sz w:val="28"/>
          <w:szCs w:val="28"/>
        </w:rPr>
        <w:t>Не запускается с инструмента с поиска кадра</w:t>
      </w:r>
    </w:p>
    <w:p w:rsidR="00623004" w:rsidRPr="002B6356" w:rsidRDefault="00623004" w:rsidP="00220389">
      <w:pPr>
        <w:numPr>
          <w:ilvl w:val="0"/>
          <w:numId w:val="2"/>
        </w:numPr>
        <w:tabs>
          <w:tab w:val="left" w:pos="1276"/>
        </w:tabs>
        <w:spacing w:after="6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6356">
        <w:rPr>
          <w:rFonts w:ascii="Times New Roman" w:hAnsi="Times New Roman"/>
          <w:sz w:val="28"/>
          <w:szCs w:val="28"/>
        </w:rPr>
        <w:t>Не работает педаль в магазине для изъятия инструмента вручную</w:t>
      </w:r>
    </w:p>
    <w:p w:rsidR="00623004" w:rsidRPr="002B6356" w:rsidRDefault="00623004" w:rsidP="00220389">
      <w:pPr>
        <w:numPr>
          <w:ilvl w:val="0"/>
          <w:numId w:val="2"/>
        </w:numPr>
        <w:tabs>
          <w:tab w:val="left" w:pos="1276"/>
        </w:tabs>
        <w:spacing w:after="6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6356">
        <w:rPr>
          <w:rFonts w:ascii="Times New Roman" w:hAnsi="Times New Roman"/>
          <w:sz w:val="28"/>
          <w:szCs w:val="28"/>
        </w:rPr>
        <w:t>Не выводит комментарий в строку состояния</w:t>
      </w:r>
    </w:p>
    <w:p w:rsidR="00623004" w:rsidRPr="002B6356" w:rsidRDefault="00623004" w:rsidP="003C2024">
      <w:pPr>
        <w:numPr>
          <w:ilvl w:val="0"/>
          <w:numId w:val="2"/>
        </w:numPr>
        <w:tabs>
          <w:tab w:val="left" w:pos="1276"/>
        </w:tabs>
        <w:spacing w:after="6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6356">
        <w:rPr>
          <w:rFonts w:ascii="Times New Roman" w:hAnsi="Times New Roman"/>
          <w:sz w:val="28"/>
          <w:szCs w:val="28"/>
        </w:rPr>
        <w:t>Выбивает привода при нарезке резьбы останавливаются обороты</w:t>
      </w:r>
    </w:p>
    <w:sectPr w:rsidR="00623004" w:rsidRPr="002B6356" w:rsidSect="00281758">
      <w:foot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004" w:rsidRDefault="00623004" w:rsidP="006E1A09">
      <w:pPr>
        <w:spacing w:after="0" w:line="240" w:lineRule="auto"/>
      </w:pPr>
      <w:r>
        <w:separator/>
      </w:r>
    </w:p>
  </w:endnote>
  <w:endnote w:type="continuationSeparator" w:id="0">
    <w:p w:rsidR="00623004" w:rsidRDefault="00623004" w:rsidP="006E1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004" w:rsidRDefault="00623004">
    <w:pPr>
      <w:pStyle w:val="Footer"/>
      <w:jc w:val="center"/>
    </w:pPr>
    <w:fldSimple w:instr="PAGE   \* MERGEFORMAT">
      <w:r>
        <w:rPr>
          <w:noProof/>
        </w:rPr>
        <w:t>1</w:t>
      </w:r>
    </w:fldSimple>
  </w:p>
  <w:p w:rsidR="00623004" w:rsidRDefault="006230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004" w:rsidRDefault="00623004" w:rsidP="006E1A09">
      <w:pPr>
        <w:spacing w:after="0" w:line="240" w:lineRule="auto"/>
      </w:pPr>
      <w:r>
        <w:separator/>
      </w:r>
    </w:p>
  </w:footnote>
  <w:footnote w:type="continuationSeparator" w:id="0">
    <w:p w:rsidR="00623004" w:rsidRDefault="00623004" w:rsidP="006E1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44D6"/>
    <w:multiLevelType w:val="hybridMultilevel"/>
    <w:tmpl w:val="0262DA68"/>
    <w:lvl w:ilvl="0" w:tplc="0419000F">
      <w:start w:val="1"/>
      <w:numFmt w:val="decimal"/>
      <w:lvlText w:val="%1."/>
      <w:lvlJc w:val="left"/>
      <w:pPr>
        <w:ind w:left="1145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0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6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  <w:rPr>
        <w:rFonts w:cs="Times New Roman"/>
      </w:rPr>
    </w:lvl>
  </w:abstractNum>
  <w:abstractNum w:abstractNumId="1">
    <w:nsid w:val="40985670"/>
    <w:multiLevelType w:val="hybridMultilevel"/>
    <w:tmpl w:val="B5E2519C"/>
    <w:lvl w:ilvl="0" w:tplc="5326710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247C"/>
    <w:rsid w:val="00002CE0"/>
    <w:rsid w:val="00021DAF"/>
    <w:rsid w:val="00042ACC"/>
    <w:rsid w:val="0007011D"/>
    <w:rsid w:val="000A50D2"/>
    <w:rsid w:val="000F3ED6"/>
    <w:rsid w:val="00114553"/>
    <w:rsid w:val="00116762"/>
    <w:rsid w:val="00123298"/>
    <w:rsid w:val="00124459"/>
    <w:rsid w:val="00126A9A"/>
    <w:rsid w:val="00143D1A"/>
    <w:rsid w:val="00197D9C"/>
    <w:rsid w:val="001F59D6"/>
    <w:rsid w:val="00216B94"/>
    <w:rsid w:val="00220389"/>
    <w:rsid w:val="0022222B"/>
    <w:rsid w:val="0022247C"/>
    <w:rsid w:val="00246983"/>
    <w:rsid w:val="002501ED"/>
    <w:rsid w:val="00261A94"/>
    <w:rsid w:val="00281758"/>
    <w:rsid w:val="002B6356"/>
    <w:rsid w:val="00310916"/>
    <w:rsid w:val="003206B8"/>
    <w:rsid w:val="003A3F30"/>
    <w:rsid w:val="003A567C"/>
    <w:rsid w:val="003C2024"/>
    <w:rsid w:val="003D2B7A"/>
    <w:rsid w:val="0040430B"/>
    <w:rsid w:val="004239C7"/>
    <w:rsid w:val="004440F4"/>
    <w:rsid w:val="004B5B77"/>
    <w:rsid w:val="004C76A7"/>
    <w:rsid w:val="004E60AC"/>
    <w:rsid w:val="00565A9F"/>
    <w:rsid w:val="00580C75"/>
    <w:rsid w:val="00586DCC"/>
    <w:rsid w:val="00623004"/>
    <w:rsid w:val="00632F33"/>
    <w:rsid w:val="00666539"/>
    <w:rsid w:val="00684BB7"/>
    <w:rsid w:val="00690769"/>
    <w:rsid w:val="006A6D01"/>
    <w:rsid w:val="006D2A11"/>
    <w:rsid w:val="006E1A09"/>
    <w:rsid w:val="00740C7B"/>
    <w:rsid w:val="007E6947"/>
    <w:rsid w:val="00803A74"/>
    <w:rsid w:val="00840AAA"/>
    <w:rsid w:val="00840DE7"/>
    <w:rsid w:val="00850CBB"/>
    <w:rsid w:val="00865716"/>
    <w:rsid w:val="008664D8"/>
    <w:rsid w:val="0088081A"/>
    <w:rsid w:val="008E266E"/>
    <w:rsid w:val="009527CE"/>
    <w:rsid w:val="00953D59"/>
    <w:rsid w:val="009D072B"/>
    <w:rsid w:val="00A27918"/>
    <w:rsid w:val="00A63D45"/>
    <w:rsid w:val="00A77AC8"/>
    <w:rsid w:val="00A93428"/>
    <w:rsid w:val="00AF7E7D"/>
    <w:rsid w:val="00B00EF9"/>
    <w:rsid w:val="00B41168"/>
    <w:rsid w:val="00B551C1"/>
    <w:rsid w:val="00B655BA"/>
    <w:rsid w:val="00BC2C40"/>
    <w:rsid w:val="00C000B5"/>
    <w:rsid w:val="00C3454F"/>
    <w:rsid w:val="00C90FAF"/>
    <w:rsid w:val="00D05050"/>
    <w:rsid w:val="00DE382C"/>
    <w:rsid w:val="00E32729"/>
    <w:rsid w:val="00E654A9"/>
    <w:rsid w:val="00E86AC1"/>
    <w:rsid w:val="00F00871"/>
    <w:rsid w:val="00F0663A"/>
    <w:rsid w:val="00F2125C"/>
    <w:rsid w:val="00F241E8"/>
    <w:rsid w:val="00F50141"/>
    <w:rsid w:val="00FE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67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81758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81758"/>
    <w:rPr>
      <w:rFonts w:ascii="Tahoma" w:hAnsi="Tahoma" w:cs="Times New Roman"/>
      <w:sz w:val="16"/>
    </w:rPr>
  </w:style>
  <w:style w:type="paragraph" w:styleId="Header">
    <w:name w:val="header"/>
    <w:basedOn w:val="Normal"/>
    <w:link w:val="HeaderChar"/>
    <w:uiPriority w:val="99"/>
    <w:rsid w:val="006E1A09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E1A09"/>
    <w:rPr>
      <w:rFonts w:cs="Times New Roman"/>
      <w:lang w:eastAsia="en-US"/>
    </w:rPr>
  </w:style>
  <w:style w:type="paragraph" w:styleId="Footer">
    <w:name w:val="footer"/>
    <w:basedOn w:val="Normal"/>
    <w:link w:val="FooterChar"/>
    <w:uiPriority w:val="99"/>
    <w:rsid w:val="006E1A09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E1A09"/>
    <w:rPr>
      <w:rFonts w:cs="Times New Roman"/>
      <w:lang w:eastAsia="en-US"/>
    </w:rPr>
  </w:style>
  <w:style w:type="paragraph" w:styleId="ListParagraph">
    <w:name w:val="List Paragraph"/>
    <w:basedOn w:val="Normal"/>
    <w:uiPriority w:val="99"/>
    <w:qFormat/>
    <w:rsid w:val="001145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219</TotalTime>
  <Pages>1</Pages>
  <Words>167</Words>
  <Characters>957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42931</dc:creator>
  <cp:keywords/>
  <dc:description/>
  <cp:lastModifiedBy>user</cp:lastModifiedBy>
  <cp:revision>56</cp:revision>
  <dcterms:created xsi:type="dcterms:W3CDTF">2015-11-20T11:02:00Z</dcterms:created>
  <dcterms:modified xsi:type="dcterms:W3CDTF">2019-05-02T05:53:00Z</dcterms:modified>
</cp:coreProperties>
</file>